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22784" w14:textId="0CA37A70" w:rsidR="00FB1ACA" w:rsidRPr="001F192E" w:rsidRDefault="00000000" w:rsidP="001F192E">
      <w:pPr>
        <w:pStyle w:val="Title"/>
      </w:pPr>
      <w:sdt>
        <w:sdtPr>
          <w:alias w:val="Title"/>
          <w:tag w:val=""/>
          <w:id w:val="1283931170"/>
          <w:placeholder>
            <w:docPart w:val="A7334467A3014DABA2315D61C237124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EC12DB">
            <w:t>Git Commands Cheat Sheet</w:t>
          </w:r>
        </w:sdtContent>
      </w:sdt>
    </w:p>
    <w:p w14:paraId="7C72E78A" w14:textId="3D7A7536" w:rsidR="0024541A" w:rsidRDefault="00EC12DB" w:rsidP="0024541A">
      <w:r>
        <w:t>The following documentation is a list of common git commands to assist you in using git in the terminal on vs code</w:t>
      </w:r>
      <w:r w:rsidR="008A6485">
        <w:t>.</w:t>
      </w:r>
    </w:p>
    <w:p w14:paraId="5F298B3F" w14:textId="67F661B0" w:rsidR="0072505D" w:rsidRPr="00A44DDC" w:rsidRDefault="00EC12DB" w:rsidP="00A44DDC">
      <w:pPr>
        <w:pStyle w:val="Heading1"/>
      </w:pPr>
      <w:r>
        <w:t>Git commands</w:t>
      </w:r>
    </w:p>
    <w:p w14:paraId="57CFE24D" w14:textId="4648350A" w:rsidR="0024541A" w:rsidRDefault="00EC12DB" w:rsidP="00A44DDC">
      <w:pPr>
        <w:pStyle w:val="Heading3"/>
      </w:pPr>
      <w:r>
        <w:t>Most frequently used commands</w:t>
      </w:r>
      <w:r w:rsidR="0072505D" w:rsidRPr="00A44DDC">
        <w:t>: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4524"/>
        <w:gridCol w:w="3981"/>
      </w:tblGrid>
      <w:tr w:rsidR="007165E5" w14:paraId="0CF1B6CA" w14:textId="77777777" w:rsidTr="00136104">
        <w:tc>
          <w:tcPr>
            <w:tcW w:w="4524" w:type="dxa"/>
          </w:tcPr>
          <w:p w14:paraId="7332D17C" w14:textId="77777777" w:rsidR="007165E5" w:rsidRDefault="007165E5" w:rsidP="007165E5">
            <w:pPr>
              <w:rPr>
                <w:b/>
                <w:bCs/>
              </w:rPr>
            </w:pPr>
          </w:p>
        </w:tc>
        <w:tc>
          <w:tcPr>
            <w:tcW w:w="3981" w:type="dxa"/>
          </w:tcPr>
          <w:p w14:paraId="7F9B895D" w14:textId="77777777" w:rsidR="007165E5" w:rsidRDefault="007165E5" w:rsidP="007165E5"/>
        </w:tc>
      </w:tr>
      <w:tr w:rsidR="007165E5" w14:paraId="15971CB8" w14:textId="77777777" w:rsidTr="00136104">
        <w:tc>
          <w:tcPr>
            <w:tcW w:w="4524" w:type="dxa"/>
          </w:tcPr>
          <w:p w14:paraId="37579420" w14:textId="7E64BDB9" w:rsidR="007165E5" w:rsidRPr="007165E5" w:rsidRDefault="007165E5" w:rsidP="007165E5">
            <w:pPr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  <w:r w:rsidRPr="007165E5">
              <w:rPr>
                <w:b/>
                <w:bCs/>
              </w:rPr>
              <w:t>it add filename</w:t>
            </w:r>
          </w:p>
        </w:tc>
        <w:tc>
          <w:tcPr>
            <w:tcW w:w="3981" w:type="dxa"/>
          </w:tcPr>
          <w:p w14:paraId="35DA5FB9" w14:textId="3E708748" w:rsidR="007165E5" w:rsidRDefault="007165E5" w:rsidP="007165E5">
            <w:r>
              <w:t>Stage a particular file, write the name of the file where filename sits</w:t>
            </w:r>
            <w:r w:rsidR="00136104">
              <w:t>.</w:t>
            </w:r>
          </w:p>
        </w:tc>
      </w:tr>
      <w:tr w:rsidR="007165E5" w14:paraId="2CC5EBE2" w14:textId="77777777" w:rsidTr="00136104">
        <w:tc>
          <w:tcPr>
            <w:tcW w:w="4524" w:type="dxa"/>
          </w:tcPr>
          <w:p w14:paraId="61357085" w14:textId="5ED13C53" w:rsidR="007165E5" w:rsidRDefault="007165E5" w:rsidP="007165E5">
            <w:r w:rsidRPr="007165E5">
              <w:rPr>
                <w:b/>
                <w:bCs/>
              </w:rPr>
              <w:t>git add .</w:t>
            </w:r>
            <w:r>
              <w:rPr>
                <w:b/>
                <w:bCs/>
              </w:rPr>
              <w:t xml:space="preserve">  </w:t>
            </w:r>
          </w:p>
        </w:tc>
        <w:tc>
          <w:tcPr>
            <w:tcW w:w="3981" w:type="dxa"/>
          </w:tcPr>
          <w:p w14:paraId="5A2A8890" w14:textId="5706E448" w:rsidR="007165E5" w:rsidRDefault="007165E5" w:rsidP="007165E5">
            <w:r>
              <w:t>Stage all files in the current folder</w:t>
            </w:r>
            <w:r w:rsidR="00136104">
              <w:t>.</w:t>
            </w:r>
          </w:p>
        </w:tc>
      </w:tr>
      <w:tr w:rsidR="007165E5" w14:paraId="52C69FA0" w14:textId="77777777" w:rsidTr="00136104">
        <w:tc>
          <w:tcPr>
            <w:tcW w:w="4524" w:type="dxa"/>
          </w:tcPr>
          <w:p w14:paraId="2908EFEF" w14:textId="6A24A547" w:rsidR="007165E5" w:rsidRPr="007165E5" w:rsidRDefault="007165E5" w:rsidP="007165E5">
            <w:pPr>
              <w:rPr>
                <w:b/>
                <w:bCs/>
              </w:rPr>
            </w:pPr>
            <w:r>
              <w:rPr>
                <w:b/>
                <w:bCs/>
              </w:rPr>
              <w:t>git status</w:t>
            </w:r>
          </w:p>
        </w:tc>
        <w:tc>
          <w:tcPr>
            <w:tcW w:w="3981" w:type="dxa"/>
          </w:tcPr>
          <w:p w14:paraId="56E964A3" w14:textId="6CBE2E66" w:rsidR="007165E5" w:rsidRDefault="007165E5" w:rsidP="007165E5">
            <w:r>
              <w:t>This shows you what branch you are on and which files are in the staging area</w:t>
            </w:r>
            <w:r w:rsidR="00136104">
              <w:t>.</w:t>
            </w:r>
          </w:p>
        </w:tc>
      </w:tr>
      <w:tr w:rsidR="007165E5" w14:paraId="57F0BD2A" w14:textId="77777777" w:rsidTr="00136104">
        <w:tc>
          <w:tcPr>
            <w:tcW w:w="4524" w:type="dxa"/>
          </w:tcPr>
          <w:p w14:paraId="3FF70256" w14:textId="60E77DBE" w:rsidR="007165E5" w:rsidRDefault="007165E5" w:rsidP="007165E5">
            <w:r w:rsidRPr="007165E5">
              <w:rPr>
                <w:b/>
                <w:bCs/>
              </w:rPr>
              <w:t xml:space="preserve">git </w:t>
            </w:r>
            <w:r>
              <w:rPr>
                <w:b/>
                <w:bCs/>
              </w:rPr>
              <w:t>commit -m “write comment here”</w:t>
            </w:r>
          </w:p>
        </w:tc>
        <w:tc>
          <w:tcPr>
            <w:tcW w:w="3981" w:type="dxa"/>
          </w:tcPr>
          <w:p w14:paraId="022170CB" w14:textId="1867A429" w:rsidR="007165E5" w:rsidRDefault="007165E5" w:rsidP="007165E5">
            <w:r>
              <w:t>Saves files that are staged into the local repository on your computer. Write a comment to keep track of your changes.</w:t>
            </w:r>
          </w:p>
        </w:tc>
      </w:tr>
      <w:tr w:rsidR="007165E5" w14:paraId="42C6C808" w14:textId="77777777" w:rsidTr="00136104">
        <w:tc>
          <w:tcPr>
            <w:tcW w:w="4524" w:type="dxa"/>
          </w:tcPr>
          <w:p w14:paraId="6DD0BDB5" w14:textId="4604E53C" w:rsidR="007165E5" w:rsidRPr="007165E5" w:rsidRDefault="007165E5" w:rsidP="007165E5">
            <w:pPr>
              <w:rPr>
                <w:b/>
                <w:bCs/>
              </w:rPr>
            </w:pPr>
            <w:r>
              <w:rPr>
                <w:b/>
                <w:bCs/>
              </w:rPr>
              <w:t>git push</w:t>
            </w:r>
          </w:p>
        </w:tc>
        <w:tc>
          <w:tcPr>
            <w:tcW w:w="3981" w:type="dxa"/>
          </w:tcPr>
          <w:p w14:paraId="7C0ABB77" w14:textId="7E02A8EC" w:rsidR="007165E5" w:rsidRDefault="00136104" w:rsidP="007165E5">
            <w:r>
              <w:t>Uploads all local branch commits to the remote repository on GitHub.</w:t>
            </w:r>
          </w:p>
        </w:tc>
      </w:tr>
      <w:tr w:rsidR="007165E5" w14:paraId="15983D65" w14:textId="77777777" w:rsidTr="00136104">
        <w:tc>
          <w:tcPr>
            <w:tcW w:w="4524" w:type="dxa"/>
          </w:tcPr>
          <w:p w14:paraId="5EF4A1DD" w14:textId="44A38F9B" w:rsidR="007165E5" w:rsidRPr="007165E5" w:rsidRDefault="007165E5" w:rsidP="007165E5">
            <w:pPr>
              <w:rPr>
                <w:b/>
                <w:bCs/>
              </w:rPr>
            </w:pPr>
            <w:r>
              <w:rPr>
                <w:b/>
                <w:bCs/>
              </w:rPr>
              <w:t>git pull</w:t>
            </w:r>
          </w:p>
        </w:tc>
        <w:tc>
          <w:tcPr>
            <w:tcW w:w="3981" w:type="dxa"/>
          </w:tcPr>
          <w:p w14:paraId="69F275A5" w14:textId="2592E3DB" w:rsidR="007165E5" w:rsidRDefault="00136104" w:rsidP="007165E5">
            <w:r>
              <w:t xml:space="preserve">Downloads all commits from the remote repository </w:t>
            </w:r>
            <w:r>
              <w:t>on GitHub</w:t>
            </w:r>
            <w:r>
              <w:t xml:space="preserve"> to your local repository and merges them with your local files.</w:t>
            </w:r>
          </w:p>
        </w:tc>
      </w:tr>
      <w:tr w:rsidR="007165E5" w14:paraId="0ECBB169" w14:textId="77777777" w:rsidTr="00136104">
        <w:tc>
          <w:tcPr>
            <w:tcW w:w="4524" w:type="dxa"/>
          </w:tcPr>
          <w:p w14:paraId="0C78083D" w14:textId="27EA9111" w:rsidR="007165E5" w:rsidRPr="007165E5" w:rsidRDefault="007165E5" w:rsidP="007165E5">
            <w:pPr>
              <w:rPr>
                <w:b/>
                <w:bCs/>
              </w:rPr>
            </w:pPr>
            <w:r>
              <w:rPr>
                <w:b/>
                <w:bCs/>
              </w:rPr>
              <w:t>git fetch</w:t>
            </w:r>
          </w:p>
        </w:tc>
        <w:tc>
          <w:tcPr>
            <w:tcW w:w="3981" w:type="dxa"/>
          </w:tcPr>
          <w:p w14:paraId="73E0B6A4" w14:textId="01644E6B" w:rsidR="007165E5" w:rsidRDefault="00136104" w:rsidP="007165E5">
            <w:r>
              <w:t>Downloads all commits from the remote repository on GitHub to your local repository</w:t>
            </w:r>
            <w:r>
              <w:t xml:space="preserve"> but does not merge them.</w:t>
            </w:r>
          </w:p>
        </w:tc>
      </w:tr>
      <w:tr w:rsidR="007165E5" w14:paraId="76F33745" w14:textId="77777777" w:rsidTr="00136104">
        <w:tc>
          <w:tcPr>
            <w:tcW w:w="4524" w:type="dxa"/>
          </w:tcPr>
          <w:p w14:paraId="3761B820" w14:textId="3DD5160C" w:rsidR="007165E5" w:rsidRPr="007165E5" w:rsidRDefault="00136104" w:rsidP="007165E5">
            <w:pPr>
              <w:rPr>
                <w:b/>
                <w:bCs/>
              </w:rPr>
            </w:pPr>
            <w:r w:rsidRPr="00136104">
              <w:rPr>
                <w:b/>
                <w:bCs/>
              </w:rPr>
              <w:t>git log --author="</w:t>
            </w:r>
            <w:r>
              <w:rPr>
                <w:b/>
                <w:bCs/>
              </w:rPr>
              <w:t>yourname</w:t>
            </w:r>
            <w:r w:rsidRPr="00136104">
              <w:rPr>
                <w:b/>
                <w:bCs/>
              </w:rPr>
              <w:t>" --oneline</w:t>
            </w:r>
          </w:p>
        </w:tc>
        <w:tc>
          <w:tcPr>
            <w:tcW w:w="3981" w:type="dxa"/>
          </w:tcPr>
          <w:p w14:paraId="3AE17932" w14:textId="2AD10930" w:rsidR="007165E5" w:rsidRDefault="00136104" w:rsidP="007165E5">
            <w:r>
              <w:t>This shows you a list of all of the logs that you have made, in an output of one line per commit.</w:t>
            </w:r>
          </w:p>
        </w:tc>
      </w:tr>
      <w:tr w:rsidR="007165E5" w14:paraId="64F1933C" w14:textId="77777777" w:rsidTr="00136104">
        <w:tc>
          <w:tcPr>
            <w:tcW w:w="4524" w:type="dxa"/>
          </w:tcPr>
          <w:p w14:paraId="05A4FDCC" w14:textId="6C99AAA6" w:rsidR="007165E5" w:rsidRDefault="007165E5" w:rsidP="007165E5">
            <w:pPr>
              <w:rPr>
                <w:b/>
                <w:bCs/>
              </w:rPr>
            </w:pPr>
          </w:p>
        </w:tc>
        <w:tc>
          <w:tcPr>
            <w:tcW w:w="3981" w:type="dxa"/>
          </w:tcPr>
          <w:p w14:paraId="25A924B2" w14:textId="77777777" w:rsidR="007165E5" w:rsidRDefault="007165E5" w:rsidP="007165E5"/>
        </w:tc>
      </w:tr>
    </w:tbl>
    <w:p w14:paraId="73DA642B" w14:textId="77777777" w:rsidR="007165E5" w:rsidRPr="007165E5" w:rsidRDefault="007165E5" w:rsidP="007165E5"/>
    <w:p w14:paraId="767012D3" w14:textId="77777777" w:rsidR="00EC12DB" w:rsidRPr="00A44DDC" w:rsidRDefault="00EC12DB" w:rsidP="00EC12DB">
      <w:pPr>
        <w:pStyle w:val="Heading3"/>
      </w:pPr>
      <w:r>
        <w:t>Most frequently used commands</w:t>
      </w:r>
      <w:r w:rsidRPr="00A44DDC">
        <w:t>:</w:t>
      </w:r>
    </w:p>
    <w:p w14:paraId="448F0FC1" w14:textId="77777777" w:rsidR="00EC12DB" w:rsidRDefault="00EC12DB" w:rsidP="00EC12DB">
      <w:pPr>
        <w:ind w:left="720"/>
      </w:pPr>
      <w:r>
        <w:rPr>
          <w:b/>
          <w:bCs/>
          <w:i/>
          <w:iCs/>
        </w:rPr>
        <w:t>List item title</w:t>
      </w:r>
      <w:r w:rsidRPr="00D6442A">
        <w:rPr>
          <w:b/>
          <w:bCs/>
          <w:i/>
          <w:iCs/>
        </w:rPr>
        <w:t>.</w:t>
      </w:r>
      <w:r>
        <w:t xml:space="preserve"> List contents.</w:t>
      </w:r>
    </w:p>
    <w:p w14:paraId="6D75C694" w14:textId="77777777" w:rsidR="007710B4" w:rsidRDefault="007710B4" w:rsidP="00A44DDC">
      <w:pPr>
        <w:pStyle w:val="Heading2"/>
      </w:pPr>
      <w:r>
        <w:t>Further reading</w:t>
      </w:r>
    </w:p>
    <w:p w14:paraId="5A500783" w14:textId="77777777" w:rsidR="001F192E" w:rsidRDefault="008A6485" w:rsidP="0072505D">
      <w:r>
        <w:t>Add any relevant links or references here.</w:t>
      </w:r>
    </w:p>
    <w:p w14:paraId="4B3D0E39" w14:textId="77777777" w:rsidR="001F192E" w:rsidRDefault="001F192E" w:rsidP="00A44DDC">
      <w:pPr>
        <w:pStyle w:val="Heading2"/>
      </w:pPr>
      <w:r>
        <w:t>Author</w:t>
      </w:r>
    </w:p>
    <w:p w14:paraId="00576E30" w14:textId="77777777" w:rsidR="001F192E" w:rsidRPr="001F192E" w:rsidRDefault="008A6485" w:rsidP="001F192E">
      <w:r>
        <w:t>Write your name (or add it to the list if you are updating a document) and you could add a version number</w:t>
      </w:r>
      <w:r w:rsidR="00D57B12">
        <w:t xml:space="preserve"> with a date</w:t>
      </w:r>
      <w:r>
        <w:t>.</w:t>
      </w:r>
    </w:p>
    <w:sectPr w:rsidR="001F192E" w:rsidRPr="001F192E" w:rsidSect="00461B1F">
      <w:headerReference w:type="default" r:id="rId8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44286" w14:textId="77777777" w:rsidR="0078519F" w:rsidRDefault="0078519F" w:rsidP="00226B7C">
      <w:pPr>
        <w:spacing w:after="0" w:line="240" w:lineRule="auto"/>
      </w:pPr>
      <w:r>
        <w:separator/>
      </w:r>
    </w:p>
  </w:endnote>
  <w:endnote w:type="continuationSeparator" w:id="0">
    <w:p w14:paraId="0210ECEC" w14:textId="77777777" w:rsidR="0078519F" w:rsidRDefault="0078519F" w:rsidP="00226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C2D34" w14:textId="77777777" w:rsidR="0078519F" w:rsidRDefault="0078519F" w:rsidP="00226B7C">
      <w:pPr>
        <w:spacing w:after="0" w:line="240" w:lineRule="auto"/>
      </w:pPr>
      <w:r>
        <w:separator/>
      </w:r>
    </w:p>
  </w:footnote>
  <w:footnote w:type="continuationSeparator" w:id="0">
    <w:p w14:paraId="596F02E0" w14:textId="77777777" w:rsidR="0078519F" w:rsidRDefault="0078519F" w:rsidP="00226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0C57B" w14:textId="77777777" w:rsidR="00226B7C" w:rsidRDefault="00461B1F">
    <w:pPr>
      <w:pStyle w:val="Header"/>
    </w:pPr>
    <w:r>
      <w:rPr>
        <w:noProof/>
      </w:rPr>
      <w:drawing>
        <wp:inline distT="0" distB="0" distL="0" distR="0" wp14:anchorId="5E42C78C" wp14:editId="42EE3594">
          <wp:extent cx="6631387" cy="728473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4908" cy="7431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E0622"/>
    <w:multiLevelType w:val="hybridMultilevel"/>
    <w:tmpl w:val="3EA816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3853E4"/>
    <w:multiLevelType w:val="hybridMultilevel"/>
    <w:tmpl w:val="217275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7780358">
    <w:abstractNumId w:val="1"/>
  </w:num>
  <w:num w:numId="2" w16cid:durableId="1374885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2DB"/>
    <w:rsid w:val="00075693"/>
    <w:rsid w:val="000964EC"/>
    <w:rsid w:val="00136104"/>
    <w:rsid w:val="0014103B"/>
    <w:rsid w:val="00166405"/>
    <w:rsid w:val="00190188"/>
    <w:rsid w:val="001A0F44"/>
    <w:rsid w:val="001F192E"/>
    <w:rsid w:val="001F4F62"/>
    <w:rsid w:val="00226B7C"/>
    <w:rsid w:val="0024541A"/>
    <w:rsid w:val="00346047"/>
    <w:rsid w:val="003B07BF"/>
    <w:rsid w:val="00405F89"/>
    <w:rsid w:val="00461B1F"/>
    <w:rsid w:val="004B6471"/>
    <w:rsid w:val="00547948"/>
    <w:rsid w:val="0058071F"/>
    <w:rsid w:val="006217DF"/>
    <w:rsid w:val="007165E5"/>
    <w:rsid w:val="0072505D"/>
    <w:rsid w:val="007710B4"/>
    <w:rsid w:val="0078519F"/>
    <w:rsid w:val="00884010"/>
    <w:rsid w:val="008A6485"/>
    <w:rsid w:val="008D7CDC"/>
    <w:rsid w:val="00980870"/>
    <w:rsid w:val="009A6C13"/>
    <w:rsid w:val="00A1076E"/>
    <w:rsid w:val="00A44DDC"/>
    <w:rsid w:val="00AB7DA1"/>
    <w:rsid w:val="00BC6456"/>
    <w:rsid w:val="00CA7591"/>
    <w:rsid w:val="00D3779B"/>
    <w:rsid w:val="00D57B12"/>
    <w:rsid w:val="00D6442A"/>
    <w:rsid w:val="00E37C79"/>
    <w:rsid w:val="00EC12DB"/>
    <w:rsid w:val="00EF381B"/>
    <w:rsid w:val="00F9008C"/>
    <w:rsid w:val="00FB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05F7E"/>
  <w15:chartTrackingRefBased/>
  <w15:docId w15:val="{DD02CA45-F7A8-48D8-8482-D10F42A84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DDC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bCs/>
      <w:color w:val="20357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DDC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4D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iCs/>
      <w:color w:val="3A67B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4D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B7C"/>
  </w:style>
  <w:style w:type="paragraph" w:styleId="Footer">
    <w:name w:val="footer"/>
    <w:basedOn w:val="Normal"/>
    <w:link w:val="FooterChar"/>
    <w:uiPriority w:val="99"/>
    <w:unhideWhenUsed/>
    <w:rsid w:val="00226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B7C"/>
  </w:style>
  <w:style w:type="paragraph" w:styleId="ListParagraph">
    <w:name w:val="List Paragraph"/>
    <w:basedOn w:val="Normal"/>
    <w:uiPriority w:val="34"/>
    <w:qFormat/>
    <w:rsid w:val="00EF38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54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41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44DDC"/>
    <w:rPr>
      <w:rFonts w:asciiTheme="majorHAnsi" w:eastAsiaTheme="majorEastAsia" w:hAnsiTheme="majorHAnsi" w:cstheme="majorBidi"/>
      <w:b/>
      <w:bCs/>
      <w:color w:val="20357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4DDC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F192E"/>
    <w:pPr>
      <w:spacing w:after="0" w:line="240" w:lineRule="auto"/>
      <w:contextualSpacing/>
    </w:pPr>
    <w:rPr>
      <w:rFonts w:asciiTheme="majorHAnsi" w:eastAsiaTheme="majorEastAsia" w:hAnsiTheme="majorHAnsi" w:cstheme="majorBidi"/>
      <w:b/>
      <w:bCs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F192E"/>
    <w:rPr>
      <w:rFonts w:asciiTheme="majorHAnsi" w:eastAsiaTheme="majorEastAsia" w:hAnsiTheme="majorHAnsi" w:cstheme="majorBidi"/>
      <w:b/>
      <w:bCs/>
      <w:spacing w:val="-10"/>
      <w:kern w:val="28"/>
      <w:sz w:val="48"/>
      <w:szCs w:val="4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37C7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37C7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37C79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0964EC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F192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F192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F192E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A44DDC"/>
    <w:rPr>
      <w:rFonts w:asciiTheme="majorHAnsi" w:eastAsiaTheme="majorEastAsia" w:hAnsiTheme="majorHAnsi" w:cstheme="majorBidi"/>
      <w:i/>
      <w:iCs/>
      <w:color w:val="3A67B8"/>
    </w:rPr>
  </w:style>
  <w:style w:type="character" w:customStyle="1" w:styleId="Heading4Char">
    <w:name w:val="Heading 4 Char"/>
    <w:basedOn w:val="DefaultParagraphFont"/>
    <w:link w:val="Heading4"/>
    <w:uiPriority w:val="9"/>
    <w:rsid w:val="00A44DD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8A6485"/>
    <w:rPr>
      <w:color w:val="808080"/>
    </w:rPr>
  </w:style>
  <w:style w:type="table" w:styleId="TableGrid">
    <w:name w:val="Table Grid"/>
    <w:basedOn w:val="TableNormal"/>
    <w:uiPriority w:val="39"/>
    <w:rsid w:val="00716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to\Documents\SIT764\MOP-Code\Playground\Alison\2023%20-%20Git%20commands%20cheat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7334467A3014DABA2315D61C23712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B62B84-9C87-438B-AB3E-63745A378AAD}"/>
      </w:docPartPr>
      <w:docPartBody>
        <w:p w:rsidR="00A2171C" w:rsidRDefault="00000000">
          <w:pPr>
            <w:pStyle w:val="A7334467A3014DABA2315D61C237124F"/>
          </w:pPr>
          <w:r w:rsidRPr="0051379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12A"/>
    <w:rsid w:val="00A2171C"/>
    <w:rsid w:val="00B0212A"/>
    <w:rsid w:val="00FD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en-A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7334467A3014DABA2315D61C237124F">
    <w:name w:val="A7334467A3014DABA2315D61C23712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Helvetica"/>
        <a:ea typeface=""/>
        <a:cs typeface=""/>
      </a:majorFont>
      <a:minorFont>
        <a:latin typeface="Helvetic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9CB64-6C3E-4DD5-9FCB-4DE4BBB0D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2023 - Git commands cheatsheet</Template>
  <TotalTime>19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Git Commands Cheat Sheet</vt:lpstr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 Commands Cheat Sheet</dc:title>
  <dc:subject/>
  <dc:creator>Ali Collins</dc:creator>
  <cp:keywords/>
  <dc:description/>
  <cp:lastModifiedBy>Ali Collins</cp:lastModifiedBy>
  <cp:revision>2</cp:revision>
  <dcterms:created xsi:type="dcterms:W3CDTF">2023-12-02T02:48:00Z</dcterms:created>
  <dcterms:modified xsi:type="dcterms:W3CDTF">2023-12-02T03:07:00Z</dcterms:modified>
</cp:coreProperties>
</file>