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2784" w14:textId="7F5684F1" w:rsidR="00FB1ACA" w:rsidRPr="001F192E" w:rsidRDefault="00000000" w:rsidP="001F192E">
      <w:pPr>
        <w:pStyle w:val="Title"/>
      </w:pPr>
      <w:sdt>
        <w:sdtPr>
          <w:alias w:val="Title"/>
          <w:tag w:val=""/>
          <w:id w:val="1283931170"/>
          <w:placeholder>
            <w:docPart w:val="A7334467A3014DABA2315D61C23712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B533D">
            <w:t>Convert VS .</w:t>
          </w:r>
          <w:proofErr w:type="spellStart"/>
          <w:r w:rsidR="00BB533D">
            <w:t>ipynb</w:t>
          </w:r>
          <w:proofErr w:type="spellEnd"/>
          <w:r w:rsidR="00BB533D">
            <w:t xml:space="preserve"> files to html</w:t>
          </w:r>
        </w:sdtContent>
      </w:sdt>
    </w:p>
    <w:p w14:paraId="7C72E78A" w14:textId="174609DB" w:rsidR="0024541A" w:rsidRDefault="00EC12DB" w:rsidP="0024541A">
      <w:r>
        <w:t xml:space="preserve">The following documentation </w:t>
      </w:r>
      <w:r w:rsidR="00BB533D">
        <w:t>describes how to convert .</w:t>
      </w:r>
      <w:proofErr w:type="spellStart"/>
      <w:r w:rsidR="00BB533D">
        <w:t>ipynb</w:t>
      </w:r>
      <w:proofErr w:type="spellEnd"/>
      <w:r w:rsidR="00BB533D">
        <w:t xml:space="preserve"> files in vs code to html:</w:t>
      </w:r>
    </w:p>
    <w:p w14:paraId="6D005810" w14:textId="77777777" w:rsidR="00BB533D" w:rsidRDefault="00BB533D" w:rsidP="0024541A"/>
    <w:p w14:paraId="57CFE24D" w14:textId="001FC7C0" w:rsidR="0024541A" w:rsidRDefault="00BB533D" w:rsidP="00A97169">
      <w:pPr>
        <w:pStyle w:val="Heading1"/>
      </w:pPr>
      <w:proofErr w:type="spellStart"/>
      <w:r>
        <w:t>nbconvert</w:t>
      </w:r>
      <w:proofErr w:type="spellEnd"/>
      <w:r>
        <w:t xml:space="preserve"> package</w:t>
      </w:r>
    </w:p>
    <w:p w14:paraId="73DA642B" w14:textId="726B3E68" w:rsidR="007165E5" w:rsidRDefault="00BB533D" w:rsidP="007165E5">
      <w:r>
        <w:t xml:space="preserve">The package </w:t>
      </w:r>
      <w:proofErr w:type="spellStart"/>
      <w:r>
        <w:t>nbconvert</w:t>
      </w:r>
      <w:proofErr w:type="spellEnd"/>
      <w:r>
        <w:t xml:space="preserve"> was developed to convert between files types.</w:t>
      </w:r>
    </w:p>
    <w:p w14:paraId="49957F6A" w14:textId="18308435" w:rsidR="00BB533D" w:rsidRDefault="00BB533D" w:rsidP="007165E5">
      <w:hyperlink r:id="rId8" w:history="1">
        <w:proofErr w:type="spellStart"/>
        <w:r>
          <w:rPr>
            <w:rStyle w:val="Hyperlink"/>
          </w:rPr>
          <w:t>nbconvert</w:t>
        </w:r>
        <w:proofErr w:type="spellEnd"/>
        <w:r>
          <w:rPr>
            <w:rStyle w:val="Hyperlink"/>
          </w:rPr>
          <w:t xml:space="preserve">: Convert Notebooks to other formats — </w:t>
        </w:r>
        <w:proofErr w:type="spellStart"/>
        <w:r>
          <w:rPr>
            <w:rStyle w:val="Hyperlink"/>
          </w:rPr>
          <w:t>nbconvert</w:t>
        </w:r>
        <w:proofErr w:type="spellEnd"/>
        <w:r>
          <w:rPr>
            <w:rStyle w:val="Hyperlink"/>
          </w:rPr>
          <w:t xml:space="preserve"> 7.12.0 documentation</w:t>
        </w:r>
      </w:hyperlink>
    </w:p>
    <w:p w14:paraId="5B33B268" w14:textId="07623FCB" w:rsidR="00F52F83" w:rsidRDefault="00F52F83" w:rsidP="00F52F83">
      <w:pPr>
        <w:pStyle w:val="Heading1"/>
      </w:pPr>
      <w:r>
        <w:t>Getting out of trouble</w:t>
      </w:r>
    </w:p>
    <w:p w14:paraId="360B95DD" w14:textId="53EACB00" w:rsidR="00F52F83" w:rsidRPr="00F52F83" w:rsidRDefault="00F52F83" w:rsidP="00F52F83">
      <w:r>
        <w:t>If your git terminal is stuck, use these to bring you back to where you can enter commands again.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5244"/>
      </w:tblGrid>
      <w:tr w:rsidR="00531C94" w14:paraId="69F96E9C" w14:textId="77777777" w:rsidTr="00531C94">
        <w:tc>
          <w:tcPr>
            <w:tcW w:w="4253" w:type="dxa"/>
          </w:tcPr>
          <w:p w14:paraId="55D80BF3" w14:textId="77777777" w:rsidR="00531C94" w:rsidRDefault="00531C94" w:rsidP="00A61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5244" w:type="dxa"/>
          </w:tcPr>
          <w:p w14:paraId="5C4F5193" w14:textId="77777777" w:rsidR="00531C94" w:rsidRPr="00A97169" w:rsidRDefault="00531C94" w:rsidP="00A61F74">
            <w:pPr>
              <w:jc w:val="center"/>
              <w:rPr>
                <w:b/>
                <w:bCs/>
              </w:rPr>
            </w:pPr>
            <w:r w:rsidRPr="00A97169">
              <w:rPr>
                <w:b/>
                <w:bCs/>
              </w:rPr>
              <w:t>EXPLANATION</w:t>
            </w:r>
          </w:p>
        </w:tc>
      </w:tr>
      <w:tr w:rsidR="00531C94" w14:paraId="230D8A69" w14:textId="77777777" w:rsidTr="00531C94">
        <w:tc>
          <w:tcPr>
            <w:tcW w:w="4253" w:type="dxa"/>
          </w:tcPr>
          <w:p w14:paraId="21153A54" w14:textId="26A24FA8" w:rsidR="00531C94" w:rsidRPr="007165E5" w:rsidRDefault="00531C94" w:rsidP="00A61F74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5244" w:type="dxa"/>
          </w:tcPr>
          <w:p w14:paraId="4CB0067A" w14:textId="77777777" w:rsidR="00531C94" w:rsidRDefault="00531C94" w:rsidP="00A61F74">
            <w:r>
              <w:t>Exits from the last command given</w:t>
            </w:r>
          </w:p>
          <w:p w14:paraId="466B7252" w14:textId="3B2A420E" w:rsidR="00531C94" w:rsidRDefault="00531C94" w:rsidP="00A61F74"/>
        </w:tc>
      </w:tr>
      <w:tr w:rsidR="00531C94" w14:paraId="31FC8946" w14:textId="77777777" w:rsidTr="00531C94">
        <w:tc>
          <w:tcPr>
            <w:tcW w:w="4253" w:type="dxa"/>
          </w:tcPr>
          <w:p w14:paraId="598390B8" w14:textId="61DD91C2" w:rsidR="00531C94" w:rsidRPr="00531C94" w:rsidRDefault="00531C94" w:rsidP="00A61F74">
            <w:pPr>
              <w:rPr>
                <w:b/>
                <w:bCs/>
              </w:rPr>
            </w:pPr>
            <w:r w:rsidRPr="00531C94">
              <w:rPr>
                <w:b/>
                <w:bCs/>
              </w:rPr>
              <w:t>:q!</w:t>
            </w:r>
          </w:p>
        </w:tc>
        <w:tc>
          <w:tcPr>
            <w:tcW w:w="5244" w:type="dxa"/>
          </w:tcPr>
          <w:p w14:paraId="55F84F06" w14:textId="2DCFD4C8" w:rsidR="00531C94" w:rsidRDefault="00531C94" w:rsidP="00A61F74">
            <w:r>
              <w:t>Exits a git commit without saving, works after using git commit command</w:t>
            </w:r>
          </w:p>
        </w:tc>
      </w:tr>
    </w:tbl>
    <w:p w14:paraId="3BFF3E4B" w14:textId="77777777" w:rsidR="00531C94" w:rsidRDefault="00531C94" w:rsidP="00A44DDC">
      <w:pPr>
        <w:pStyle w:val="Heading2"/>
      </w:pPr>
    </w:p>
    <w:p w14:paraId="6D75C694" w14:textId="7E8E8131" w:rsidR="007710B4" w:rsidRDefault="007710B4" w:rsidP="00A44DDC">
      <w:pPr>
        <w:pStyle w:val="Heading2"/>
      </w:pPr>
      <w:r>
        <w:t>Further reading</w:t>
      </w:r>
    </w:p>
    <w:p w14:paraId="58EE7F4D" w14:textId="4A05A913" w:rsidR="00751C7A" w:rsidRDefault="00A97169" w:rsidP="00531C94">
      <w:r>
        <w:t xml:space="preserve">Geeks for Geeks Full Commands List: </w:t>
      </w:r>
      <w:hyperlink r:id="rId9" w:history="1">
        <w:r>
          <w:rPr>
            <w:rStyle w:val="Hyperlink"/>
          </w:rPr>
          <w:t>Git Cheat Sheet (2023) - All Git Commands (geeksforgeeks.org)</w:t>
        </w:r>
      </w:hyperlink>
      <w:r w:rsidR="008A6485">
        <w:t>.</w:t>
      </w:r>
    </w:p>
    <w:p w14:paraId="7127FCBE" w14:textId="77777777" w:rsidR="0034670B" w:rsidRDefault="0034670B" w:rsidP="00A44DDC">
      <w:pPr>
        <w:pStyle w:val="Heading2"/>
      </w:pPr>
    </w:p>
    <w:p w14:paraId="4B3D0E39" w14:textId="6AD464B2" w:rsidR="001F192E" w:rsidRDefault="001F192E" w:rsidP="00A44DDC">
      <w:pPr>
        <w:pStyle w:val="Heading2"/>
      </w:pPr>
      <w:r>
        <w:t>Author</w:t>
      </w:r>
    </w:p>
    <w:p w14:paraId="00576E30" w14:textId="364EE93D" w:rsidR="001F192E" w:rsidRPr="001F192E" w:rsidRDefault="00A97169" w:rsidP="001F192E">
      <w:r>
        <w:t>Alison Collins, 2023</w:t>
      </w:r>
    </w:p>
    <w:sectPr w:rsidR="001F192E" w:rsidRPr="001F192E" w:rsidSect="00461B1F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FB4C" w14:textId="77777777" w:rsidR="00C93C61" w:rsidRDefault="00C93C61" w:rsidP="00226B7C">
      <w:pPr>
        <w:spacing w:after="0" w:line="240" w:lineRule="auto"/>
      </w:pPr>
      <w:r>
        <w:separator/>
      </w:r>
    </w:p>
  </w:endnote>
  <w:endnote w:type="continuationSeparator" w:id="0">
    <w:p w14:paraId="22DF993B" w14:textId="77777777" w:rsidR="00C93C61" w:rsidRDefault="00C93C61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5AC7" w14:textId="77777777" w:rsidR="00C93C61" w:rsidRDefault="00C93C61" w:rsidP="00226B7C">
      <w:pPr>
        <w:spacing w:after="0" w:line="240" w:lineRule="auto"/>
      </w:pPr>
      <w:r>
        <w:separator/>
      </w:r>
    </w:p>
  </w:footnote>
  <w:footnote w:type="continuationSeparator" w:id="0">
    <w:p w14:paraId="36C8FD4A" w14:textId="77777777" w:rsidR="00C93C61" w:rsidRDefault="00C93C61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C57B" w14:textId="77777777" w:rsidR="00226B7C" w:rsidRDefault="00461B1F">
    <w:pPr>
      <w:pStyle w:val="Header"/>
    </w:pPr>
    <w:r>
      <w:rPr>
        <w:noProof/>
      </w:rPr>
      <w:drawing>
        <wp:inline distT="0" distB="0" distL="0" distR="0" wp14:anchorId="5E42C78C" wp14:editId="42EE3594">
          <wp:extent cx="6631387" cy="7284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0358">
    <w:abstractNumId w:val="1"/>
  </w:num>
  <w:num w:numId="2" w16cid:durableId="13748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DB"/>
    <w:rsid w:val="00006E89"/>
    <w:rsid w:val="00075693"/>
    <w:rsid w:val="000964EC"/>
    <w:rsid w:val="00136104"/>
    <w:rsid w:val="0014103B"/>
    <w:rsid w:val="00166405"/>
    <w:rsid w:val="00190188"/>
    <w:rsid w:val="001A0F44"/>
    <w:rsid w:val="001F192E"/>
    <w:rsid w:val="001F4F62"/>
    <w:rsid w:val="00226B7C"/>
    <w:rsid w:val="0024541A"/>
    <w:rsid w:val="00346047"/>
    <w:rsid w:val="0034670B"/>
    <w:rsid w:val="003B07BF"/>
    <w:rsid w:val="00405F89"/>
    <w:rsid w:val="00461B1F"/>
    <w:rsid w:val="004B6471"/>
    <w:rsid w:val="00531C94"/>
    <w:rsid w:val="00547948"/>
    <w:rsid w:val="0058071F"/>
    <w:rsid w:val="006217DF"/>
    <w:rsid w:val="00644E1B"/>
    <w:rsid w:val="006E2A95"/>
    <w:rsid w:val="007165E5"/>
    <w:rsid w:val="0072505D"/>
    <w:rsid w:val="00751C7A"/>
    <w:rsid w:val="007710B4"/>
    <w:rsid w:val="00776CC1"/>
    <w:rsid w:val="0078519F"/>
    <w:rsid w:val="00884010"/>
    <w:rsid w:val="008A6485"/>
    <w:rsid w:val="008D7CDC"/>
    <w:rsid w:val="00980870"/>
    <w:rsid w:val="009A6C13"/>
    <w:rsid w:val="00A1076E"/>
    <w:rsid w:val="00A44DDC"/>
    <w:rsid w:val="00A97169"/>
    <w:rsid w:val="00AB7DA1"/>
    <w:rsid w:val="00BB533D"/>
    <w:rsid w:val="00BC6456"/>
    <w:rsid w:val="00C93C61"/>
    <w:rsid w:val="00CA7591"/>
    <w:rsid w:val="00D21815"/>
    <w:rsid w:val="00D3779B"/>
    <w:rsid w:val="00D57B12"/>
    <w:rsid w:val="00D6442A"/>
    <w:rsid w:val="00DC0176"/>
    <w:rsid w:val="00E37C79"/>
    <w:rsid w:val="00EC12DB"/>
    <w:rsid w:val="00ED7635"/>
    <w:rsid w:val="00EF381B"/>
    <w:rsid w:val="00F52F83"/>
    <w:rsid w:val="00F9008C"/>
    <w:rsid w:val="00F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5F7E"/>
  <w15:chartTrackingRefBased/>
  <w15:docId w15:val="{DD02CA45-F7A8-48D8-8482-D10F42A8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71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convert.readthedocs.io/en/latest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git-cheat-she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o\Documents\SIT764\MOP-Code\Playground\Alison\2023%20-%20Git%20commands%20cheat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34467A3014DABA2315D61C2371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62B84-9C87-438B-AB3E-63745A378AAD}"/>
      </w:docPartPr>
      <w:docPartBody>
        <w:p w:rsidR="00A2171C" w:rsidRDefault="00000000">
          <w:pPr>
            <w:pStyle w:val="A7334467A3014DABA2315D61C237124F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A"/>
    <w:rsid w:val="002B3279"/>
    <w:rsid w:val="008C583C"/>
    <w:rsid w:val="009A5366"/>
    <w:rsid w:val="00A2171C"/>
    <w:rsid w:val="00B0212A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334467A3014DABA2315D61C237124F">
    <w:name w:val="A7334467A3014DABA2315D61C2371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2023 - Git commands cheatsheet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Commands Cheat Sheet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VS .ipynb files to html</dc:title>
  <dc:subject/>
  <dc:creator>Ali Collins</dc:creator>
  <cp:keywords/>
  <dc:description/>
  <cp:lastModifiedBy>Ali Collins</cp:lastModifiedBy>
  <cp:revision>3</cp:revision>
  <dcterms:created xsi:type="dcterms:W3CDTF">2023-12-05T00:03:00Z</dcterms:created>
  <dcterms:modified xsi:type="dcterms:W3CDTF">2023-12-05T00:05:00Z</dcterms:modified>
</cp:coreProperties>
</file>