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283931170"/>
        <w:placeholder>
          <w:docPart w:val="A964E0A425374BBA984F32B49A1E4A71"/>
        </w:placeholder>
        <w:dataBinding w:prefixMappings="xmlns:ns0='http://purl.org/dc/elements/1.1/' xmlns:ns1='http://schemas.openxmlformats.org/package/2006/metadata/core-properties' " w:xpath="/ns1:coreProperties[1]/ns0:title[1]" w:storeItemID="{6C3C8BC8-F283-45AE-878A-BAB7291924A1}"/>
        <w:text/>
      </w:sdtPr>
      <w:sdtContent>
        <w:p w14:paraId="0B7CE877" w14:textId="3CF5E203" w:rsidR="00FB1ACA" w:rsidRPr="001F192E" w:rsidRDefault="006C07B1" w:rsidP="001F192E">
          <w:pPr>
            <w:pStyle w:val="Title"/>
          </w:pPr>
          <w:r>
            <w:t>Use</w:t>
          </w:r>
          <w:r w:rsidRPr="006C07B1">
            <w:t xml:space="preserve"> case publishing guide</w:t>
          </w:r>
        </w:p>
      </w:sdtContent>
    </w:sdt>
    <w:p w14:paraId="512267E9" w14:textId="63222474" w:rsidR="006C07B1" w:rsidRPr="006C07B1" w:rsidRDefault="006C07B1" w:rsidP="006C07B1">
      <w:pPr>
        <w:pStyle w:val="Heading2"/>
        <w:rPr>
          <w:rFonts w:asciiTheme="minorHAnsi" w:eastAsiaTheme="minorEastAsia" w:hAnsiTheme="minorHAnsi" w:cstheme="minorBidi"/>
          <w:b w:val="0"/>
          <w:bCs w:val="0"/>
          <w:color w:val="auto"/>
          <w:sz w:val="22"/>
          <w:szCs w:val="22"/>
        </w:rPr>
      </w:pPr>
      <w:r w:rsidRPr="006C07B1">
        <w:rPr>
          <w:rFonts w:asciiTheme="minorHAnsi" w:eastAsiaTheme="minorEastAsia" w:hAnsiTheme="minorHAnsi" w:cstheme="minorBidi"/>
          <w:b w:val="0"/>
          <w:bCs w:val="0"/>
          <w:color w:val="auto"/>
          <w:sz w:val="22"/>
          <w:szCs w:val="22"/>
        </w:rPr>
        <w:t>A use case is generally created in the form of a jupyter notebook*. It shows how to use the City of Melbourne’s Open Data to solve realistic examples of real-world problems.</w:t>
      </w:r>
      <w:r>
        <w:rPr>
          <w:rFonts w:asciiTheme="minorHAnsi" w:eastAsiaTheme="minorEastAsia" w:hAnsiTheme="minorHAnsi" w:cstheme="minorBidi"/>
          <w:b w:val="0"/>
          <w:bCs w:val="0"/>
          <w:color w:val="auto"/>
          <w:sz w:val="22"/>
          <w:szCs w:val="22"/>
        </w:rPr>
        <w:t xml:space="preserve"> </w:t>
      </w:r>
      <w:r w:rsidRPr="006C07B1">
        <w:rPr>
          <w:rFonts w:asciiTheme="minorHAnsi" w:eastAsiaTheme="minorEastAsia" w:hAnsiTheme="minorHAnsi" w:cstheme="minorBidi"/>
          <w:b w:val="0"/>
          <w:bCs w:val="0"/>
          <w:color w:val="auto"/>
          <w:sz w:val="22"/>
          <w:szCs w:val="22"/>
        </w:rPr>
        <w:t>They should inspire, educate, and help to encourage uptake of the open data.</w:t>
      </w:r>
    </w:p>
    <w:p w14:paraId="2907788F" w14:textId="50B4B691" w:rsidR="006C07B1" w:rsidRPr="006C07B1" w:rsidRDefault="006C07B1" w:rsidP="006C07B1">
      <w:pPr>
        <w:pStyle w:val="Heading2"/>
        <w:rPr>
          <w:rFonts w:asciiTheme="minorHAnsi" w:eastAsiaTheme="minorEastAsia" w:hAnsiTheme="minorHAnsi" w:cstheme="minorBidi"/>
          <w:b w:val="0"/>
          <w:bCs w:val="0"/>
          <w:color w:val="auto"/>
          <w:sz w:val="22"/>
          <w:szCs w:val="22"/>
        </w:rPr>
      </w:pPr>
      <w:r w:rsidRPr="006C07B1">
        <w:rPr>
          <w:rFonts w:asciiTheme="minorHAnsi" w:eastAsiaTheme="minorEastAsia" w:hAnsiTheme="minorHAnsi" w:cstheme="minorBidi"/>
          <w:b w:val="0"/>
          <w:bCs w:val="0"/>
          <w:color w:val="auto"/>
          <w:sz w:val="22"/>
          <w:szCs w:val="22"/>
        </w:rPr>
        <w:t>However, it can’t inspire or educate anyone if they never even see it – so your use case needs to get published!</w:t>
      </w:r>
    </w:p>
    <w:p w14:paraId="42C3C7D6" w14:textId="6182FBBC" w:rsidR="006C07B1" w:rsidRDefault="00000000" w:rsidP="006C07B1">
      <w:pPr>
        <w:pStyle w:val="Heading2"/>
        <w:rPr>
          <w:rFonts w:asciiTheme="minorHAnsi" w:eastAsiaTheme="minorEastAsia" w:hAnsiTheme="minorHAnsi" w:cstheme="minorBidi"/>
          <w:b w:val="0"/>
          <w:bCs w:val="0"/>
          <w:color w:val="auto"/>
          <w:sz w:val="22"/>
          <w:szCs w:val="22"/>
        </w:rPr>
      </w:pPr>
      <w:hyperlink r:id="rId8" w:history="1">
        <w:r w:rsidR="006C07B1" w:rsidRPr="006C07B1">
          <w:rPr>
            <w:rStyle w:val="Hyperlink"/>
            <w:rFonts w:asciiTheme="minorHAnsi" w:eastAsiaTheme="minorEastAsia" w:hAnsiTheme="minorHAnsi" w:cstheme="minorBidi"/>
            <w:b w:val="0"/>
            <w:bCs w:val="0"/>
            <w:sz w:val="22"/>
            <w:szCs w:val="22"/>
          </w:rPr>
          <w:t>Here</w:t>
        </w:r>
      </w:hyperlink>
      <w:r w:rsidR="006C07B1" w:rsidRPr="006C07B1">
        <w:rPr>
          <w:rFonts w:asciiTheme="minorHAnsi" w:eastAsiaTheme="minorEastAsia" w:hAnsiTheme="minorHAnsi" w:cstheme="minorBidi"/>
          <w:b w:val="0"/>
          <w:bCs w:val="0"/>
          <w:color w:val="auto"/>
          <w:sz w:val="22"/>
          <w:szCs w:val="22"/>
        </w:rPr>
        <w:t xml:space="preserve"> are the use cases which Chameleon has had published previously</w:t>
      </w:r>
      <w:r w:rsidR="006C07B1">
        <w:rPr>
          <w:rFonts w:asciiTheme="minorHAnsi" w:eastAsiaTheme="minorEastAsia" w:hAnsiTheme="minorHAnsi" w:cstheme="minorBidi"/>
          <w:b w:val="0"/>
          <w:bCs w:val="0"/>
          <w:color w:val="auto"/>
          <w:sz w:val="22"/>
          <w:szCs w:val="22"/>
        </w:rPr>
        <w:t xml:space="preserve"> (</w:t>
      </w:r>
      <w:r w:rsidR="006C07B1" w:rsidRPr="006C07B1">
        <w:rPr>
          <w:rFonts w:asciiTheme="minorHAnsi" w:eastAsiaTheme="minorEastAsia" w:hAnsiTheme="minorHAnsi" w:cstheme="minorBidi"/>
          <w:b w:val="0"/>
          <w:bCs w:val="0"/>
          <w:color w:val="auto"/>
          <w:sz w:val="22"/>
          <w:szCs w:val="22"/>
        </w:rPr>
        <w:t>although that link is expected to be changed by the Web Dev team to something which is more user friendly</w:t>
      </w:r>
      <w:r w:rsidR="006C07B1">
        <w:rPr>
          <w:rFonts w:asciiTheme="minorHAnsi" w:eastAsiaTheme="minorEastAsia" w:hAnsiTheme="minorHAnsi" w:cstheme="minorBidi"/>
          <w:b w:val="0"/>
          <w:bCs w:val="0"/>
          <w:color w:val="auto"/>
          <w:sz w:val="22"/>
          <w:szCs w:val="22"/>
        </w:rPr>
        <w:t>)</w:t>
      </w:r>
      <w:r w:rsidR="006C07B1" w:rsidRPr="006C07B1">
        <w:rPr>
          <w:rFonts w:asciiTheme="minorHAnsi" w:eastAsiaTheme="minorEastAsia" w:hAnsiTheme="minorHAnsi" w:cstheme="minorBidi"/>
          <w:b w:val="0"/>
          <w:bCs w:val="0"/>
          <w:color w:val="auto"/>
          <w:sz w:val="22"/>
          <w:szCs w:val="22"/>
        </w:rPr>
        <w:t>.</w:t>
      </w:r>
    </w:p>
    <w:p w14:paraId="7A30E66E" w14:textId="71081E02" w:rsidR="006C07B1" w:rsidRPr="006C07B1" w:rsidRDefault="006C07B1" w:rsidP="006C07B1">
      <w:pPr>
        <w:pStyle w:val="Heading1"/>
      </w:pPr>
      <w:r>
        <w:t>Publishing a use case</w:t>
      </w:r>
    </w:p>
    <w:p w14:paraId="7AAE5034" w14:textId="478259D9" w:rsidR="006C07B1" w:rsidRPr="006C07B1" w:rsidRDefault="006C07B1" w:rsidP="006C07B1">
      <w:r w:rsidRPr="006C07B1">
        <w:t>The process of getting a use case published goes like this:</w:t>
      </w:r>
    </w:p>
    <w:p w14:paraId="6E468B84" w14:textId="77777777" w:rsidR="006C07B1" w:rsidRPr="006C07B1" w:rsidRDefault="006C07B1" w:rsidP="006C07B1">
      <w:pPr>
        <w:pStyle w:val="ListParagraph"/>
        <w:numPr>
          <w:ilvl w:val="0"/>
          <w:numId w:val="4"/>
        </w:numPr>
      </w:pPr>
      <w:r w:rsidRPr="006C07B1">
        <w:t>Create your use case. (I believe this step is fairly obvious…)</w:t>
      </w:r>
    </w:p>
    <w:p w14:paraId="0E74F247" w14:textId="77777777" w:rsidR="006C07B1" w:rsidRPr="006C07B1" w:rsidRDefault="006C07B1" w:rsidP="006C07B1">
      <w:pPr>
        <w:pStyle w:val="ListParagraph"/>
        <w:numPr>
          <w:ilvl w:val="0"/>
          <w:numId w:val="4"/>
        </w:numPr>
      </w:pPr>
      <w:r w:rsidRPr="006C07B1">
        <w:t>Have it peer reviewed. A peer review process has recently been developed. Ask your team leader if you need help with this.</w:t>
      </w:r>
    </w:p>
    <w:p w14:paraId="4BF1756A" w14:textId="4DB431C0" w:rsidR="006C07B1" w:rsidRPr="006C07B1" w:rsidRDefault="006C07B1" w:rsidP="006C07B1">
      <w:pPr>
        <w:pStyle w:val="ListParagraph"/>
        <w:numPr>
          <w:ilvl w:val="0"/>
          <w:numId w:val="4"/>
        </w:numPr>
      </w:pPr>
      <w:r w:rsidRPr="006C07B1">
        <w:t xml:space="preserve">Put it into </w:t>
      </w:r>
      <w:hyperlink r:id="rId9" w:history="1">
        <w:r w:rsidRPr="006C07B1">
          <w:rPr>
            <w:rStyle w:val="Hyperlink"/>
          </w:rPr>
          <w:t>this template</w:t>
        </w:r>
      </w:hyperlink>
    </w:p>
    <w:p w14:paraId="7F4429F0" w14:textId="77777777" w:rsidR="006C07B1" w:rsidRDefault="006C07B1" w:rsidP="006C07B1">
      <w:pPr>
        <w:pStyle w:val="ListParagraph"/>
        <w:numPr>
          <w:ilvl w:val="0"/>
          <w:numId w:val="4"/>
        </w:numPr>
      </w:pPr>
      <w:r w:rsidRPr="006C07B1">
        <w:t>Export your notebook as a HTML file.</w:t>
      </w:r>
    </w:p>
    <w:p w14:paraId="56A36047" w14:textId="1CF1B1F1" w:rsidR="006C07B1" w:rsidRPr="006C07B1" w:rsidRDefault="006C07B1" w:rsidP="006C07B1">
      <w:pPr>
        <w:ind w:left="720"/>
      </w:pPr>
      <w:r w:rsidRPr="006C07B1">
        <w:rPr>
          <w:noProof/>
        </w:rPr>
        <w:drawing>
          <wp:inline distT="0" distB="0" distL="0" distR="0" wp14:anchorId="7582D6A6" wp14:editId="37719F1B">
            <wp:extent cx="3019425" cy="3876675"/>
            <wp:effectExtent l="0" t="0" r="9525" b="9525"/>
            <wp:docPr id="5" name="Picture 5"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19425" cy="3876675"/>
                    </a:xfrm>
                    <a:prstGeom prst="rect">
                      <a:avLst/>
                    </a:prstGeom>
                  </pic:spPr>
                </pic:pic>
              </a:graphicData>
            </a:graphic>
          </wp:inline>
        </w:drawing>
      </w:r>
    </w:p>
    <w:p w14:paraId="67DB5975" w14:textId="3D2A5904" w:rsidR="00C156F9" w:rsidRDefault="00C156F9">
      <w:r>
        <w:br w:type="page"/>
      </w:r>
    </w:p>
    <w:p w14:paraId="5EE55D74" w14:textId="4B6757E2" w:rsidR="006C07B1" w:rsidRPr="006C07B1" w:rsidRDefault="006C07B1" w:rsidP="006C07B1">
      <w:pPr>
        <w:pStyle w:val="ListParagraph"/>
        <w:numPr>
          <w:ilvl w:val="0"/>
          <w:numId w:val="4"/>
        </w:numPr>
      </w:pPr>
      <w:r w:rsidRPr="006C07B1">
        <w:lastRenderedPageBreak/>
        <w:t>Create a .json file. This helps create the ‘search’ metadata for your use case. The below screenshot shows you an example of what this will look like. Reach out to the Web Dev team for support with this. They are the experts on this sort of thing!</w:t>
      </w:r>
    </w:p>
    <w:p w14:paraId="1575E68E" w14:textId="77777777" w:rsidR="006C07B1" w:rsidRPr="006C07B1" w:rsidRDefault="006C07B1" w:rsidP="006C07B1">
      <w:pPr>
        <w:pStyle w:val="ListParagraph"/>
      </w:pPr>
      <w:r w:rsidRPr="006C07B1">
        <w:rPr>
          <w:noProof/>
        </w:rPr>
        <w:drawing>
          <wp:inline distT="0" distB="0" distL="0" distR="0" wp14:anchorId="2D439DD4" wp14:editId="160A8A43">
            <wp:extent cx="5731510" cy="276796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5731510" cy="2767965"/>
                    </a:xfrm>
                    <a:prstGeom prst="rect">
                      <a:avLst/>
                    </a:prstGeom>
                  </pic:spPr>
                </pic:pic>
              </a:graphicData>
            </a:graphic>
          </wp:inline>
        </w:drawing>
      </w:r>
    </w:p>
    <w:p w14:paraId="5C94FD46" w14:textId="77777777" w:rsidR="006C07B1" w:rsidRPr="006C07B1" w:rsidRDefault="006C07B1" w:rsidP="006C07B1">
      <w:pPr>
        <w:pStyle w:val="ListParagraph"/>
        <w:numPr>
          <w:ilvl w:val="0"/>
          <w:numId w:val="4"/>
        </w:numPr>
      </w:pPr>
      <w:r w:rsidRPr="006C07B1">
        <w:t>Submit the html and the json to the Web Dev team.</w:t>
      </w:r>
    </w:p>
    <w:p w14:paraId="124E51A4" w14:textId="5281E758" w:rsidR="006C07B1" w:rsidRPr="006C07B1" w:rsidRDefault="006C07B1" w:rsidP="006C07B1">
      <w:pPr>
        <w:pStyle w:val="ListParagraph"/>
        <w:numPr>
          <w:ilvl w:val="0"/>
          <w:numId w:val="4"/>
        </w:numPr>
      </w:pPr>
      <w:r w:rsidRPr="006C07B1">
        <w:t>Sit back and enjoy the glory of having your use case published for the world to see.</w:t>
      </w:r>
    </w:p>
    <w:p w14:paraId="2103C809" w14:textId="09A4F70C" w:rsidR="006C07B1" w:rsidRPr="006C07B1" w:rsidRDefault="006C07B1" w:rsidP="006C07B1">
      <w:r w:rsidRPr="006C07B1">
        <w:t>*</w:t>
      </w:r>
      <w:r>
        <w:t xml:space="preserve"> </w:t>
      </w:r>
      <w:r w:rsidRPr="006C07B1">
        <w:t>If you want to create your use case in a different format, propose this to your team leader. They will always be interested in cool ideas.</w:t>
      </w:r>
    </w:p>
    <w:p w14:paraId="11387F47" w14:textId="4D0681E2" w:rsidR="001F192E" w:rsidRDefault="001F192E" w:rsidP="00A44DDC">
      <w:pPr>
        <w:pStyle w:val="Heading2"/>
      </w:pPr>
      <w:r>
        <w:t>Autho</w:t>
      </w:r>
      <w:r w:rsidR="006C07B1">
        <w:t>r</w:t>
      </w:r>
    </w:p>
    <w:p w14:paraId="3F778D4D" w14:textId="6D5428F8" w:rsidR="001F192E" w:rsidRPr="001F192E" w:rsidRDefault="006C07B1" w:rsidP="001F192E">
      <w:r>
        <w:t>Brendan Richards</w:t>
      </w:r>
    </w:p>
    <w:sectPr w:rsidR="001F192E" w:rsidRPr="001F192E" w:rsidSect="00461B1F">
      <w:headerReference w:type="default" r:id="rId1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7F7F6" w14:textId="77777777" w:rsidR="00662945" w:rsidRDefault="00662945" w:rsidP="00226B7C">
      <w:pPr>
        <w:spacing w:after="0" w:line="240" w:lineRule="auto"/>
      </w:pPr>
      <w:r>
        <w:separator/>
      </w:r>
    </w:p>
  </w:endnote>
  <w:endnote w:type="continuationSeparator" w:id="0">
    <w:p w14:paraId="390748CE" w14:textId="77777777" w:rsidR="00662945" w:rsidRDefault="00662945"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3DACE" w14:textId="77777777" w:rsidR="00662945" w:rsidRDefault="00662945" w:rsidP="00226B7C">
      <w:pPr>
        <w:spacing w:after="0" w:line="240" w:lineRule="auto"/>
      </w:pPr>
      <w:r>
        <w:separator/>
      </w:r>
    </w:p>
  </w:footnote>
  <w:footnote w:type="continuationSeparator" w:id="0">
    <w:p w14:paraId="0ACBB326" w14:textId="77777777" w:rsidR="00662945" w:rsidRDefault="00662945"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E3FB3" w14:textId="77777777" w:rsidR="00226B7C" w:rsidRDefault="00461B1F">
    <w:pPr>
      <w:pStyle w:val="Header"/>
    </w:pPr>
    <w:r>
      <w:rPr>
        <w:noProof/>
      </w:rPr>
      <w:drawing>
        <wp:inline distT="0" distB="0" distL="0" distR="0" wp14:anchorId="71683A23" wp14:editId="468B3412">
          <wp:extent cx="6631387" cy="728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67B4"/>
    <w:multiLevelType w:val="hybridMultilevel"/>
    <w:tmpl w:val="2E6C30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D03623"/>
    <w:multiLevelType w:val="hybridMultilevel"/>
    <w:tmpl w:val="353E0AC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87780358">
    <w:abstractNumId w:val="2"/>
  </w:num>
  <w:num w:numId="2" w16cid:durableId="1374885205">
    <w:abstractNumId w:val="1"/>
  </w:num>
  <w:num w:numId="3" w16cid:durableId="394665539">
    <w:abstractNumId w:val="0"/>
  </w:num>
  <w:num w:numId="4" w16cid:durableId="105541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B1"/>
    <w:rsid w:val="00075693"/>
    <w:rsid w:val="000964EC"/>
    <w:rsid w:val="0014103B"/>
    <w:rsid w:val="00190188"/>
    <w:rsid w:val="001A0F44"/>
    <w:rsid w:val="001F192E"/>
    <w:rsid w:val="001F4F62"/>
    <w:rsid w:val="00226B7C"/>
    <w:rsid w:val="0024541A"/>
    <w:rsid w:val="002A08F5"/>
    <w:rsid w:val="00346047"/>
    <w:rsid w:val="003B07BF"/>
    <w:rsid w:val="00405F89"/>
    <w:rsid w:val="00461B1F"/>
    <w:rsid w:val="004B6471"/>
    <w:rsid w:val="00547948"/>
    <w:rsid w:val="0058071F"/>
    <w:rsid w:val="006217DF"/>
    <w:rsid w:val="00662945"/>
    <w:rsid w:val="006C07B1"/>
    <w:rsid w:val="0072505D"/>
    <w:rsid w:val="007710B4"/>
    <w:rsid w:val="00884010"/>
    <w:rsid w:val="008A6485"/>
    <w:rsid w:val="008D7CDC"/>
    <w:rsid w:val="00980870"/>
    <w:rsid w:val="009A6C13"/>
    <w:rsid w:val="00A1076E"/>
    <w:rsid w:val="00A44DDC"/>
    <w:rsid w:val="00AB7DA1"/>
    <w:rsid w:val="00BC6456"/>
    <w:rsid w:val="00C156F9"/>
    <w:rsid w:val="00CA7591"/>
    <w:rsid w:val="00D3779B"/>
    <w:rsid w:val="00D57B12"/>
    <w:rsid w:val="00D6442A"/>
    <w:rsid w:val="00E37C79"/>
    <w:rsid w:val="00EF381B"/>
    <w:rsid w:val="00F9008C"/>
    <w:rsid w:val="00FB1A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1439"/>
  <w15:chartTrackingRefBased/>
  <w15:docId w15:val="{6A77FF4A-67D6-4DD8-A39F-FE696F5E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p-code-webapp-e5xbpzcnea-ts.a.run.ap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hameleon-company/MOP-Code/blob/master/datascience/usecases/usecase_TEMPLATE.ipynb"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Documents\GitHub\MOP-Code\datascience\documentation\Document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64E0A425374BBA984F32B49A1E4A71"/>
        <w:category>
          <w:name w:val="General"/>
          <w:gallery w:val="placeholder"/>
        </w:category>
        <w:types>
          <w:type w:val="bbPlcHdr"/>
        </w:types>
        <w:behaviors>
          <w:behavior w:val="content"/>
        </w:behaviors>
        <w:guid w:val="{E0C3BBB1-24FF-4BC2-82B8-A71C40133F4B}"/>
      </w:docPartPr>
      <w:docPartBody>
        <w:p w:rsidR="002345B0" w:rsidRDefault="00000000">
          <w:pPr>
            <w:pStyle w:val="A964E0A425374BBA984F32B49A1E4A71"/>
          </w:pPr>
          <w:r w:rsidRPr="005137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62"/>
    <w:rsid w:val="002345B0"/>
    <w:rsid w:val="008054A2"/>
    <w:rsid w:val="00B0256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64E0A425374BBA984F32B49A1E4A71">
    <w:name w:val="A964E0A425374BBA984F32B49A1E4A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Template>
  <TotalTime>9</TotalTime>
  <Pages>2</Pages>
  <Words>303</Words>
  <Characters>1332</Characters>
  <Application>Microsoft Office Word</Application>
  <DocSecurity>0</DocSecurity>
  <Lines>30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publishing guide</dc:title>
  <dc:subject/>
  <dc:creator>Brendan Richards</dc:creator>
  <cp:keywords/>
  <dc:description/>
  <cp:lastModifiedBy>Hannah Smith</cp:lastModifiedBy>
  <cp:revision>2</cp:revision>
  <dcterms:created xsi:type="dcterms:W3CDTF">2022-11-07T01:53:00Z</dcterms:created>
  <dcterms:modified xsi:type="dcterms:W3CDTF">2022-11-07T02:02:00Z</dcterms:modified>
</cp:coreProperties>
</file>